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26EE85F8" w:rsidR="00FF7B33" w:rsidRPr="00951C77" w:rsidRDefault="00FF7B33" w:rsidP="00951C77">
      <w:pPr>
        <w:pStyle w:val="Title"/>
      </w:pPr>
      <w:r w:rsidRPr="00951C77">
        <w:br/>
      </w:r>
      <w:r w:rsidR="000B5F88">
        <w:t>Design and Implementation</w:t>
      </w:r>
    </w:p>
    <w:p w14:paraId="5F871ED8" w14:textId="75323842" w:rsidR="00FF7B33" w:rsidRPr="00FF7B33" w:rsidRDefault="000B5F88" w:rsidP="00126D77">
      <w:pPr>
        <w:pStyle w:val="Subtitle"/>
      </w:pPr>
      <w:r>
        <w:t>Cameron Farzaneh, Greg Bertolacci</w:t>
      </w:r>
      <w:r w:rsidR="00FF7B33">
        <w:br/>
      </w:r>
      <w:hyperlink r:id="rId8" w:tgtFrame="_blank" w:history="1">
        <w:r w:rsidRPr="000B5F88">
          <w:t>cfarzaneh3@gatech.edu</w:t>
        </w:r>
      </w:hyperlink>
      <w:r>
        <w:t>, gbertolacci3</w:t>
      </w:r>
      <w:r w:rsidR="00FF7B33" w:rsidRPr="00FF7B33">
        <w:t>@</w:t>
      </w:r>
      <w:r w:rsidR="00FD25E7">
        <w:t>gatech.edu</w:t>
      </w:r>
    </w:p>
    <w:p w14:paraId="77C7DD8E" w14:textId="32071A76" w:rsidR="00D5034D" w:rsidRPr="009B7A17" w:rsidRDefault="000B5F88" w:rsidP="00B4491E">
      <w:pPr>
        <w:pStyle w:val="Heading1"/>
      </w:pPr>
      <w:r>
        <w:t>Summary</w:t>
      </w:r>
    </w:p>
    <w:p w14:paraId="0759F8A8" w14:textId="416448CE" w:rsidR="001E56D1" w:rsidRDefault="00A3745A" w:rsidP="00A3745A">
      <w:r>
        <w:t xml:space="preserve">With the current push for Electronic Health Records </w:t>
      </w:r>
      <w:r w:rsidR="006B6AEB">
        <w:t xml:space="preserve">and other healthcare information </w:t>
      </w:r>
      <w:r>
        <w:t>it is important for data and processes to be standardized and interoperable. This is where Fast Healthcare Interoperability Resources (FHIR) comes in.</w:t>
      </w:r>
      <w:r w:rsidR="006B6AEB">
        <w:t xml:space="preserve"> “The HL7® FHIR® standard defines how healthcare information can be exchanged between different computer systems regardless of how it is stored in those systems” (</w:t>
      </w:r>
      <w:r w:rsidR="00A9249D" w:rsidRPr="00A9249D">
        <w:t>What Is FHIR®?</w:t>
      </w:r>
      <w:r w:rsidR="006B6AEB">
        <w:t xml:space="preserve">). </w:t>
      </w:r>
    </w:p>
    <w:p w14:paraId="0B103E68" w14:textId="38233AC4" w:rsidR="00512A35" w:rsidRDefault="00512A35" w:rsidP="00A3745A">
      <w:r>
        <w:t>With so many different groups trying to standardize their data using FHIR there is bound to be overlap an in efforts. Currently, the FHIR team is un-able to identify what projects overlap and what projects are still active. Because there are limited resources to provide support</w:t>
      </w:r>
      <w:r w:rsidR="00AB4D12">
        <w:t xml:space="preserve">, it </w:t>
      </w:r>
      <w:r>
        <w:t xml:space="preserve">is important for the FHIR team to know where to invest their efforts and reduce redundancy. </w:t>
      </w:r>
    </w:p>
    <w:p w14:paraId="06EA9C7B" w14:textId="7B89A79F" w:rsidR="00F7495D" w:rsidRDefault="00512A35" w:rsidP="00A3745A">
      <w:r>
        <w:t>This project aims to provide insight into metadata</w:t>
      </w:r>
      <w:r w:rsidR="00AB4D12">
        <w:t>, provided by Implementation Guides,</w:t>
      </w:r>
      <w:r>
        <w:t xml:space="preserve"> on which projects are currently being developed and which projects have overlapping </w:t>
      </w:r>
      <w:r w:rsidR="00AB4D12">
        <w:t>dependencies</w:t>
      </w:r>
      <w:r>
        <w:t>.</w:t>
      </w:r>
      <w:r w:rsidR="00AB4D12">
        <w:t xml:space="preserve"> By providing this information resources can be better allocated to ongoing projects.</w:t>
      </w:r>
      <w:r>
        <w:t xml:space="preserve">  </w:t>
      </w:r>
    </w:p>
    <w:p w14:paraId="7269C6F7" w14:textId="3E09D567" w:rsidR="00FB6E06" w:rsidRDefault="000B5F88" w:rsidP="00FB6E06">
      <w:pPr>
        <w:pStyle w:val="Heading1"/>
      </w:pPr>
      <w:r>
        <w:t>Tools and Technology</w:t>
      </w:r>
    </w:p>
    <w:p w14:paraId="66988994" w14:textId="41D064EA" w:rsidR="000B5F88" w:rsidRDefault="006B6AEB" w:rsidP="000B5F88">
      <w:r>
        <w:t>For this project we will make use of</w:t>
      </w:r>
      <w:r w:rsidR="00AB4D12">
        <w:t>:</w:t>
      </w:r>
    </w:p>
    <w:p w14:paraId="2B005C56" w14:textId="67F549D0" w:rsidR="00E46E15" w:rsidRDefault="00E46E15" w:rsidP="00145BE2">
      <w:pPr>
        <w:pStyle w:val="ListParagraph"/>
        <w:numPr>
          <w:ilvl w:val="0"/>
          <w:numId w:val="6"/>
        </w:numPr>
      </w:pPr>
      <w:r>
        <w:t xml:space="preserve">FHIR release </w:t>
      </w:r>
      <w:proofErr w:type="gramStart"/>
      <w:r>
        <w:t>4</w:t>
      </w:r>
      <w:proofErr w:type="gramEnd"/>
      <w:r>
        <w:t xml:space="preserve"> </w:t>
      </w:r>
    </w:p>
    <w:p w14:paraId="4D3F2D34" w14:textId="7E41EA8F" w:rsidR="00E46E15" w:rsidRDefault="00E46E15" w:rsidP="00145BE2">
      <w:pPr>
        <w:pStyle w:val="ListParagraph"/>
        <w:numPr>
          <w:ilvl w:val="0"/>
          <w:numId w:val="6"/>
        </w:numPr>
      </w:pPr>
      <w:r>
        <w:t xml:space="preserve">FHIR Package Registry </w:t>
      </w:r>
      <w:r w:rsidR="00AB4D12">
        <w:t xml:space="preserve">– to provide data on Implementation </w:t>
      </w:r>
      <w:proofErr w:type="gramStart"/>
      <w:r w:rsidR="00AB4D12">
        <w:t>Guides</w:t>
      </w:r>
      <w:proofErr w:type="gramEnd"/>
    </w:p>
    <w:p w14:paraId="487A4A5B" w14:textId="1A769FCB" w:rsidR="00E46E15" w:rsidRDefault="00E46E15" w:rsidP="00145BE2">
      <w:pPr>
        <w:pStyle w:val="ListParagraph"/>
        <w:numPr>
          <w:ilvl w:val="0"/>
          <w:numId w:val="6"/>
        </w:numPr>
      </w:pPr>
      <w:r>
        <w:t>Python</w:t>
      </w:r>
      <w:r w:rsidR="00E77855">
        <w:t xml:space="preserve"> – to process and analyze </w:t>
      </w:r>
      <w:proofErr w:type="gramStart"/>
      <w:r w:rsidR="00E77855">
        <w:t>data</w:t>
      </w:r>
      <w:proofErr w:type="gramEnd"/>
    </w:p>
    <w:p w14:paraId="16835E4D" w14:textId="3CD8C848" w:rsidR="00E46E15" w:rsidRDefault="00E46E15" w:rsidP="00145BE2">
      <w:pPr>
        <w:pStyle w:val="ListParagraph"/>
        <w:numPr>
          <w:ilvl w:val="0"/>
          <w:numId w:val="6"/>
        </w:numPr>
      </w:pPr>
      <w:r>
        <w:t>JSON files</w:t>
      </w:r>
      <w:r w:rsidR="00E77855">
        <w:t xml:space="preserve"> – to extract data from FHIR </w:t>
      </w:r>
      <w:proofErr w:type="gramStart"/>
      <w:r w:rsidR="00E77855">
        <w:t>packages</w:t>
      </w:r>
      <w:proofErr w:type="gramEnd"/>
    </w:p>
    <w:p w14:paraId="13434FFA" w14:textId="53DCE944" w:rsidR="00E46E15" w:rsidRDefault="00E46E15" w:rsidP="00145BE2">
      <w:pPr>
        <w:pStyle w:val="ListParagraph"/>
        <w:numPr>
          <w:ilvl w:val="0"/>
          <w:numId w:val="6"/>
        </w:numPr>
      </w:pPr>
      <w:r>
        <w:t>Lucid Charts</w:t>
      </w:r>
      <w:r w:rsidR="00E77855">
        <w:t xml:space="preserve"> – to visualize and plan our </w:t>
      </w:r>
      <w:proofErr w:type="gramStart"/>
      <w:r w:rsidR="00E77855">
        <w:t>concepts</w:t>
      </w:r>
      <w:proofErr w:type="gramEnd"/>
    </w:p>
    <w:p w14:paraId="5CEDAA39" w14:textId="6C513B15" w:rsidR="00E77855" w:rsidRDefault="00E77855" w:rsidP="00145BE2">
      <w:pPr>
        <w:pStyle w:val="ListParagraph"/>
        <w:numPr>
          <w:ilvl w:val="0"/>
          <w:numId w:val="6"/>
        </w:numPr>
      </w:pPr>
      <w:r>
        <w:t xml:space="preserve">HTML – to display </w:t>
      </w:r>
      <w:proofErr w:type="gramStart"/>
      <w:r w:rsidR="00F7495D">
        <w:t>information</w:t>
      </w:r>
      <w:proofErr w:type="gramEnd"/>
    </w:p>
    <w:p w14:paraId="03547DC2" w14:textId="7ED9FC34" w:rsidR="00AB4D12" w:rsidRDefault="00AB4D12" w:rsidP="00145BE2">
      <w:pPr>
        <w:pStyle w:val="ListParagraph"/>
        <w:numPr>
          <w:ilvl w:val="0"/>
          <w:numId w:val="6"/>
        </w:numPr>
      </w:pPr>
      <w:r>
        <w:t xml:space="preserve">CSS – to present the information in a friendly </w:t>
      </w:r>
      <w:proofErr w:type="gramStart"/>
      <w:r>
        <w:t>way</w:t>
      </w:r>
      <w:proofErr w:type="gramEnd"/>
    </w:p>
    <w:p w14:paraId="0BAD61E3" w14:textId="6F910637" w:rsidR="00022C88" w:rsidRDefault="00022C88" w:rsidP="00145BE2">
      <w:pPr>
        <w:pStyle w:val="ListParagraph"/>
        <w:numPr>
          <w:ilvl w:val="0"/>
          <w:numId w:val="6"/>
        </w:numPr>
      </w:pPr>
      <w:r>
        <w:t>GH Pages</w:t>
      </w:r>
    </w:p>
    <w:p w14:paraId="2AB8E54C" w14:textId="06FDC9D7" w:rsidR="00FF6B92" w:rsidRDefault="00FF6B92" w:rsidP="0082098E">
      <w:pPr>
        <w:pStyle w:val="Heading1"/>
      </w:pPr>
      <w:r>
        <w:lastRenderedPageBreak/>
        <w:t>Data Source</w:t>
      </w:r>
    </w:p>
    <w:p w14:paraId="5134F719" w14:textId="6E3E3A4B" w:rsidR="00FF6B92" w:rsidRDefault="00FF6B92" w:rsidP="00FF6B92">
      <w:r>
        <w:t xml:space="preserve">The data that this project will use comes from </w:t>
      </w:r>
      <w:r w:rsidR="00122648">
        <w:t>the FHIR package registry and provides FHIR Implementation Guides or IG. These guides provide contents on how these packages should be used and what they should be used for. These IGs also provide examples on how to use the packages to help aid in deployment.</w:t>
      </w:r>
    </w:p>
    <w:p w14:paraId="11CB6E85" w14:textId="01931DAD" w:rsidR="00122648" w:rsidRPr="00FF6B92" w:rsidRDefault="00122648" w:rsidP="00FF6B92">
      <w:r>
        <w:t xml:space="preserve">The FHIR package registry has thousands of resources that are stored “like a directory with a JSON file-per-resource” and these resources </w:t>
      </w:r>
      <w:r w:rsidR="00936B72">
        <w:t>use the Node Package Manager standard (</w:t>
      </w:r>
      <w:r w:rsidR="00A9249D" w:rsidRPr="00A9249D">
        <w:t>What are FHIR PACKAGES?</w:t>
      </w:r>
      <w:r w:rsidR="00936B72">
        <w:t xml:space="preserve">). </w:t>
      </w:r>
    </w:p>
    <w:p w14:paraId="0BF289E6" w14:textId="01186039" w:rsidR="00F7495D" w:rsidRDefault="00FF6B92" w:rsidP="00F7495D">
      <w:pPr>
        <w:pStyle w:val="Heading1"/>
      </w:pPr>
      <w:r w:rsidRPr="00FF6B92">
        <w:t>Architecture </w:t>
      </w:r>
      <w:r w:rsidR="000B5F88">
        <w:t>Diagram</w:t>
      </w:r>
      <w:r w:rsidR="00F7495D">
        <w:t xml:space="preserve"> </w:t>
      </w:r>
    </w:p>
    <w:p w14:paraId="7B0A4E6B" w14:textId="18D045B0" w:rsidR="000D3A45" w:rsidRDefault="00022C88" w:rsidP="000D3A45">
      <w:r>
        <w:rPr>
          <w:noProof/>
          <w14:ligatures w14:val="none"/>
          <w14:numForm w14:val="default"/>
          <w14:numSpacing w14:val="default"/>
        </w:rPr>
        <w:drawing>
          <wp:anchor distT="0" distB="0" distL="114300" distR="114300" simplePos="0" relativeHeight="251662336" behindDoc="1" locked="0" layoutInCell="1" allowOverlap="1" wp14:anchorId="600B35A4" wp14:editId="090E2625">
            <wp:simplePos x="0" y="0"/>
            <wp:positionH relativeFrom="margin">
              <wp:align>center</wp:align>
            </wp:positionH>
            <wp:positionV relativeFrom="paragraph">
              <wp:posOffset>73025</wp:posOffset>
            </wp:positionV>
            <wp:extent cx="4126865" cy="3253105"/>
            <wp:effectExtent l="0" t="0" r="6985" b="4445"/>
            <wp:wrapTight wrapText="bothSides">
              <wp:wrapPolygon edited="0">
                <wp:start x="0" y="0"/>
                <wp:lineTo x="0" y="21503"/>
                <wp:lineTo x="21537" y="21503"/>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26865" cy="3253105"/>
                    </a:xfrm>
                    <a:prstGeom prst="rect">
                      <a:avLst/>
                    </a:prstGeom>
                  </pic:spPr>
                </pic:pic>
              </a:graphicData>
            </a:graphic>
            <wp14:sizeRelH relativeFrom="page">
              <wp14:pctWidth>0</wp14:pctWidth>
            </wp14:sizeRelH>
            <wp14:sizeRelV relativeFrom="page">
              <wp14:pctHeight>0</wp14:pctHeight>
            </wp14:sizeRelV>
          </wp:anchor>
        </w:drawing>
      </w:r>
    </w:p>
    <w:p w14:paraId="2C125410" w14:textId="50393229" w:rsidR="000D3A45" w:rsidRDefault="000D3A45" w:rsidP="000D3A45"/>
    <w:p w14:paraId="7F3B68D0" w14:textId="0DF77D68" w:rsidR="000D3A45" w:rsidRDefault="000D3A45" w:rsidP="000D3A45"/>
    <w:p w14:paraId="62E1CDEA" w14:textId="729256D3" w:rsidR="000D3A45" w:rsidRDefault="000D3A45" w:rsidP="000D3A45"/>
    <w:p w14:paraId="67133E0A" w14:textId="6B885DE7" w:rsidR="000D3A45" w:rsidRDefault="000D3A45" w:rsidP="000D3A45"/>
    <w:p w14:paraId="78ABB140" w14:textId="6DBBE247" w:rsidR="000D3A45" w:rsidRDefault="000D3A45" w:rsidP="000D3A45"/>
    <w:p w14:paraId="5BE4ABB6" w14:textId="3333BB2A" w:rsidR="000D3A45" w:rsidRDefault="000D3A45" w:rsidP="000D3A45"/>
    <w:p w14:paraId="7DD9EFA2" w14:textId="3567223E" w:rsidR="000D3A45" w:rsidRDefault="000D3A45" w:rsidP="000D3A45"/>
    <w:p w14:paraId="07E9CEDF" w14:textId="04129D64" w:rsidR="000D3A45" w:rsidRDefault="000D3A45" w:rsidP="000D3A45"/>
    <w:p w14:paraId="5681EDA9" w14:textId="2A8482D4" w:rsidR="000D3A45" w:rsidRDefault="000D3A45" w:rsidP="000D3A45"/>
    <w:p w14:paraId="63D8B8D9" w14:textId="0297E8F2" w:rsidR="000D3A45" w:rsidRDefault="000D3A45" w:rsidP="000D3A45"/>
    <w:p w14:paraId="29B73E0E" w14:textId="0B8E1B0D" w:rsidR="00DC3772" w:rsidRDefault="00DC3772" w:rsidP="00503EE0">
      <w:pPr>
        <w:pStyle w:val="FigureCaption"/>
        <w:ind w:firstLine="0"/>
      </w:pPr>
      <w:r>
        <w:t xml:space="preserve">Architecture Diagram, Made in </w:t>
      </w:r>
      <w:proofErr w:type="spellStart"/>
      <w:r>
        <w:t>LucidChart</w:t>
      </w:r>
      <w:proofErr w:type="spellEnd"/>
      <w:r w:rsidR="00503EE0">
        <w:t xml:space="preserve"> (</w:t>
      </w:r>
      <w:r w:rsidR="00503EE0" w:rsidRPr="00503EE0">
        <w:t>Lucid Chart</w:t>
      </w:r>
      <w:r w:rsidR="00503EE0">
        <w:t>)</w:t>
      </w:r>
    </w:p>
    <w:p w14:paraId="641A7035" w14:textId="77777777" w:rsidR="000D3A45" w:rsidRPr="000D3A45" w:rsidRDefault="000D3A45" w:rsidP="000D3A45"/>
    <w:p w14:paraId="59266785" w14:textId="764BF077" w:rsidR="000B5F88" w:rsidRDefault="000B5F88" w:rsidP="000B5F88">
      <w:pPr>
        <w:pStyle w:val="Heading1"/>
      </w:pPr>
      <w:r>
        <w:lastRenderedPageBreak/>
        <w:t>Screen Mock-Ups</w:t>
      </w:r>
    </w:p>
    <w:p w14:paraId="28B66AB9" w14:textId="44D89178" w:rsidR="00AB4D12" w:rsidRPr="00AB4D12" w:rsidRDefault="000D3A45" w:rsidP="00AB4D12">
      <w:r>
        <w:rPr>
          <w:noProof/>
          <w14:ligatures w14:val="none"/>
          <w14:numForm w14:val="default"/>
          <w14:numSpacing w14:val="default"/>
        </w:rPr>
        <w:drawing>
          <wp:anchor distT="0" distB="0" distL="114300" distR="114300" simplePos="0" relativeHeight="251659264" behindDoc="1" locked="0" layoutInCell="1" allowOverlap="1" wp14:anchorId="09FE789B" wp14:editId="574635A9">
            <wp:simplePos x="0" y="0"/>
            <wp:positionH relativeFrom="margin">
              <wp:align>center</wp:align>
            </wp:positionH>
            <wp:positionV relativeFrom="paragraph">
              <wp:posOffset>6250</wp:posOffset>
            </wp:positionV>
            <wp:extent cx="2880360" cy="3073400"/>
            <wp:effectExtent l="0" t="0" r="0" b="0"/>
            <wp:wrapTight wrapText="bothSides">
              <wp:wrapPolygon edited="0">
                <wp:start x="0" y="0"/>
                <wp:lineTo x="0" y="21421"/>
                <wp:lineTo x="21429" y="21421"/>
                <wp:lineTo x="214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360" cy="3073400"/>
                    </a:xfrm>
                    <a:prstGeom prst="rect">
                      <a:avLst/>
                    </a:prstGeom>
                  </pic:spPr>
                </pic:pic>
              </a:graphicData>
            </a:graphic>
            <wp14:sizeRelH relativeFrom="page">
              <wp14:pctWidth>0</wp14:pctWidth>
            </wp14:sizeRelH>
            <wp14:sizeRelV relativeFrom="page">
              <wp14:pctHeight>0</wp14:pctHeight>
            </wp14:sizeRelV>
          </wp:anchor>
        </w:drawing>
      </w:r>
    </w:p>
    <w:p w14:paraId="2E81B2FA" w14:textId="48CFD031" w:rsidR="00F7495D" w:rsidRDefault="00F7495D" w:rsidP="00F7495D"/>
    <w:p w14:paraId="01EE8C39" w14:textId="39EA81E2" w:rsidR="00F7495D" w:rsidRDefault="00F7495D" w:rsidP="00F7495D"/>
    <w:p w14:paraId="2F736591" w14:textId="52944522" w:rsidR="00F7495D" w:rsidRDefault="00F7495D" w:rsidP="00F7495D"/>
    <w:p w14:paraId="669A2D36" w14:textId="1F554DE5" w:rsidR="00F7495D" w:rsidRDefault="00F7495D" w:rsidP="00F7495D"/>
    <w:p w14:paraId="039532DE" w14:textId="1F952148" w:rsidR="00F7495D" w:rsidRDefault="00F7495D" w:rsidP="00F7495D"/>
    <w:p w14:paraId="1318A67D" w14:textId="0232DCD7" w:rsidR="00F7495D" w:rsidRDefault="00F7495D" w:rsidP="00F7495D"/>
    <w:p w14:paraId="2AF8A096" w14:textId="76392348" w:rsidR="00F7495D" w:rsidRDefault="00F7495D" w:rsidP="00F7495D"/>
    <w:p w14:paraId="5F020677" w14:textId="3711E706" w:rsidR="00F7495D" w:rsidRDefault="00F7495D" w:rsidP="00F7495D"/>
    <w:p w14:paraId="1741AA09" w14:textId="72480452" w:rsidR="00F7495D" w:rsidRDefault="00F7495D" w:rsidP="00F7495D"/>
    <w:p w14:paraId="3E31216D" w14:textId="611C8D90" w:rsidR="00DC3772" w:rsidRDefault="00DC3772" w:rsidP="00DC3772">
      <w:pPr>
        <w:pStyle w:val="FigureCaption"/>
        <w:ind w:firstLine="0"/>
      </w:pPr>
      <w:r>
        <w:rPr>
          <w:noProof/>
        </w:rPr>
        <w:drawing>
          <wp:anchor distT="0" distB="0" distL="114300" distR="114300" simplePos="0" relativeHeight="251660288" behindDoc="1" locked="0" layoutInCell="1" allowOverlap="1" wp14:anchorId="210556A9" wp14:editId="137372EA">
            <wp:simplePos x="0" y="0"/>
            <wp:positionH relativeFrom="margin">
              <wp:align>center</wp:align>
            </wp:positionH>
            <wp:positionV relativeFrom="paragraph">
              <wp:posOffset>379730</wp:posOffset>
            </wp:positionV>
            <wp:extent cx="4866005" cy="3407410"/>
            <wp:effectExtent l="0" t="0" r="0" b="2540"/>
            <wp:wrapTight wrapText="bothSides">
              <wp:wrapPolygon edited="0">
                <wp:start x="0" y="0"/>
                <wp:lineTo x="0" y="21495"/>
                <wp:lineTo x="21479" y="21495"/>
                <wp:lineTo x="2147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66005" cy="3407410"/>
                    </a:xfrm>
                    <a:prstGeom prst="rect">
                      <a:avLst/>
                    </a:prstGeom>
                  </pic:spPr>
                </pic:pic>
              </a:graphicData>
            </a:graphic>
            <wp14:sizeRelH relativeFrom="page">
              <wp14:pctWidth>0</wp14:pctWidth>
            </wp14:sizeRelH>
            <wp14:sizeRelV relativeFrom="page">
              <wp14:pctHeight>0</wp14:pctHeight>
            </wp14:sizeRelV>
          </wp:anchor>
        </w:drawing>
      </w:r>
      <w:r>
        <w:t xml:space="preserve">List of IGs that contain a specific Dependency, Made in </w:t>
      </w:r>
      <w:proofErr w:type="spellStart"/>
      <w:r>
        <w:t>LucidChart</w:t>
      </w:r>
      <w:proofErr w:type="spellEnd"/>
      <w:r w:rsidR="00503EE0">
        <w:t xml:space="preserve"> (</w:t>
      </w:r>
      <w:r w:rsidR="00503EE0" w:rsidRPr="00503EE0">
        <w:t>Lucid Chart</w:t>
      </w:r>
      <w:r w:rsidR="00503EE0">
        <w:t>)</w:t>
      </w:r>
    </w:p>
    <w:p w14:paraId="1B70C729" w14:textId="5D05CC0B" w:rsidR="000D3A45" w:rsidRDefault="00DC3772" w:rsidP="000B5F88">
      <w:pPr>
        <w:pStyle w:val="FigureCaption"/>
        <w:ind w:firstLine="0"/>
      </w:pPr>
      <w:r>
        <w:t xml:space="preserve">Timeline of IGs by date of last commit, made in </w:t>
      </w:r>
      <w:proofErr w:type="spellStart"/>
      <w:r>
        <w:t>LucidChart</w:t>
      </w:r>
      <w:proofErr w:type="spellEnd"/>
      <w:r w:rsidR="00503EE0">
        <w:t xml:space="preserve"> (</w:t>
      </w:r>
      <w:r w:rsidR="00503EE0" w:rsidRPr="00503EE0">
        <w:t>Lucid Chart</w:t>
      </w:r>
      <w:r w:rsidR="00503EE0">
        <w:t>)</w:t>
      </w:r>
    </w:p>
    <w:p w14:paraId="6E82CCBD" w14:textId="22969AD5" w:rsidR="000D3A45" w:rsidRDefault="000D3A45" w:rsidP="000D3A45">
      <w:pPr>
        <w:pStyle w:val="Heading1"/>
      </w:pPr>
      <w:r>
        <w:lastRenderedPageBreak/>
        <w:t>Project Tasks</w:t>
      </w:r>
      <w:r w:rsidR="00862F90">
        <w:t xml:space="preserve"> and risks</w:t>
      </w:r>
    </w:p>
    <w:p w14:paraId="2E1D32E5" w14:textId="77777777" w:rsidR="00862F90" w:rsidRDefault="00862F90" w:rsidP="000D3A45">
      <w:r>
        <w:t>The tasks for this project include:</w:t>
      </w:r>
    </w:p>
    <w:p w14:paraId="79A91B23" w14:textId="69BE7245" w:rsidR="00862F90" w:rsidRDefault="00862F90" w:rsidP="00145BE2">
      <w:pPr>
        <w:pStyle w:val="ListParagraph"/>
        <w:numPr>
          <w:ilvl w:val="0"/>
          <w:numId w:val="7"/>
        </w:numPr>
      </w:pPr>
      <w:r>
        <w:t xml:space="preserve">first understanding what Implementation Guides consist of and how to interact with them. </w:t>
      </w:r>
      <w:r w:rsidR="00145BE2">
        <w:t>Here we will need to make sure we reach out if we have questions early.</w:t>
      </w:r>
    </w:p>
    <w:p w14:paraId="3051EEAF" w14:textId="77777777" w:rsidR="00862F90" w:rsidRDefault="00862F90" w:rsidP="00145BE2">
      <w:pPr>
        <w:pStyle w:val="ListParagraph"/>
        <w:numPr>
          <w:ilvl w:val="0"/>
          <w:numId w:val="7"/>
        </w:numPr>
      </w:pPr>
      <w:r>
        <w:t xml:space="preserve">The next step is to then build a function to pull 1 IG and then multiple IGs into Python. </w:t>
      </w:r>
    </w:p>
    <w:p w14:paraId="13CA9D70" w14:textId="56C69DD3" w:rsidR="000D3A45" w:rsidRDefault="00862F90" w:rsidP="00145BE2">
      <w:pPr>
        <w:pStyle w:val="ListParagraph"/>
        <w:numPr>
          <w:ilvl w:val="0"/>
          <w:numId w:val="7"/>
        </w:numPr>
      </w:pPr>
      <w:r>
        <w:t>Once the data is in Python the task is to extract the information that we need and think about how to present it. A risk here is that we need to be careful with how we clean the data</w:t>
      </w:r>
      <w:r w:rsidR="00022C88">
        <w:t xml:space="preserve"> and mindful of how we store the formatted data.</w:t>
      </w:r>
    </w:p>
    <w:p w14:paraId="45020F7B" w14:textId="0817A8F8" w:rsidR="00862F90" w:rsidRDefault="00862F90" w:rsidP="00145BE2">
      <w:pPr>
        <w:pStyle w:val="ListParagraph"/>
        <w:numPr>
          <w:ilvl w:val="0"/>
          <w:numId w:val="7"/>
        </w:numPr>
      </w:pPr>
      <w:r>
        <w:t>Then we need to figure out and finalize</w:t>
      </w:r>
      <w:r w:rsidR="00145BE2">
        <w:t xml:space="preserve"> what graphs work best to convey the information that we have gathere</w:t>
      </w:r>
      <w:r w:rsidR="00022C88">
        <w:t>d and begin to present the data in GH Pages or some other deployment structure.</w:t>
      </w:r>
    </w:p>
    <w:p w14:paraId="039E6901" w14:textId="0E3A136F" w:rsidR="00145BE2" w:rsidRPr="000D3A45" w:rsidRDefault="001D71FE" w:rsidP="00145BE2">
      <w:pPr>
        <w:pStyle w:val="ListParagraph"/>
        <w:numPr>
          <w:ilvl w:val="0"/>
          <w:numId w:val="7"/>
        </w:numPr>
      </w:pPr>
      <w:r>
        <w:t>During the final week we will finalize the UI and submit the project</w:t>
      </w:r>
    </w:p>
    <w:p w14:paraId="17213A17" w14:textId="32B622F7" w:rsidR="000D3A45" w:rsidRPr="000D3A45" w:rsidRDefault="00A36EFE" w:rsidP="000D3A45">
      <w:pPr>
        <w:pStyle w:val="Heading1"/>
      </w:pPr>
      <w:r>
        <w:rPr>
          <w:noProof/>
          <w14:ligatures w14:val="none"/>
          <w14:numForm w14:val="default"/>
          <w14:numSpacing w14:val="default"/>
        </w:rPr>
        <w:drawing>
          <wp:anchor distT="0" distB="0" distL="114300" distR="114300" simplePos="0" relativeHeight="251663360" behindDoc="1" locked="0" layoutInCell="1" allowOverlap="1" wp14:anchorId="54175843" wp14:editId="07AF9A8C">
            <wp:simplePos x="0" y="0"/>
            <wp:positionH relativeFrom="margin">
              <wp:align>center</wp:align>
            </wp:positionH>
            <wp:positionV relativeFrom="paragraph">
              <wp:posOffset>330200</wp:posOffset>
            </wp:positionV>
            <wp:extent cx="6781800" cy="581420"/>
            <wp:effectExtent l="0" t="0" r="0" b="9525"/>
            <wp:wrapTight wrapText="bothSides">
              <wp:wrapPolygon edited="0">
                <wp:start x="0" y="0"/>
                <wp:lineTo x="0" y="21246"/>
                <wp:lineTo x="21539" y="21246"/>
                <wp:lineTo x="2153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81800" cy="581420"/>
                    </a:xfrm>
                    <a:prstGeom prst="rect">
                      <a:avLst/>
                    </a:prstGeom>
                  </pic:spPr>
                </pic:pic>
              </a:graphicData>
            </a:graphic>
            <wp14:sizeRelH relativeFrom="page">
              <wp14:pctWidth>0</wp14:pctWidth>
            </wp14:sizeRelH>
            <wp14:sizeRelV relativeFrom="page">
              <wp14:pctHeight>0</wp14:pctHeight>
            </wp14:sizeRelV>
          </wp:anchor>
        </w:drawing>
      </w:r>
      <w:r w:rsidR="000D3A45">
        <w:t>PRoject Timeline</w:t>
      </w:r>
    </w:p>
    <w:p w14:paraId="3E07A937" w14:textId="73CE36EB" w:rsidR="00DC3772" w:rsidRDefault="0021027C" w:rsidP="00503EE0">
      <w:pPr>
        <w:pStyle w:val="FigureCaption"/>
        <w:ind w:firstLine="0"/>
      </w:pPr>
      <w:r>
        <w:t>Gantt Project Timeline</w:t>
      </w:r>
      <w:r w:rsidR="00DC3772">
        <w:t xml:space="preserve">, Made in </w:t>
      </w:r>
      <w:r>
        <w:t>Gantt Project</w:t>
      </w:r>
      <w:r w:rsidR="00503EE0">
        <w:t xml:space="preserve"> (</w:t>
      </w:r>
      <w:proofErr w:type="spellStart"/>
      <w:r w:rsidR="00503EE0" w:rsidRPr="00A9249D">
        <w:t>S.r.o</w:t>
      </w:r>
      <w:proofErr w:type="spellEnd"/>
      <w:r w:rsidR="00503EE0">
        <w:t>)</w:t>
      </w:r>
    </w:p>
    <w:p w14:paraId="6AF13647" w14:textId="77777777" w:rsidR="00253E47" w:rsidRDefault="00253E47" w:rsidP="00253E47">
      <w:pPr>
        <w:pStyle w:val="FigureCaption"/>
        <w:numPr>
          <w:ilvl w:val="0"/>
          <w:numId w:val="0"/>
        </w:numPr>
        <w:ind w:left="1440"/>
      </w:pPr>
    </w:p>
    <w:p w14:paraId="42BC4465" w14:textId="77777777" w:rsidR="00253E47" w:rsidRDefault="00253E47" w:rsidP="00253E47">
      <w:pPr>
        <w:pStyle w:val="Heading1"/>
      </w:pPr>
      <w:r>
        <w:t>References</w:t>
      </w:r>
    </w:p>
    <w:p w14:paraId="5CACE753" w14:textId="77777777" w:rsidR="00A9249D" w:rsidRPr="00A9249D" w:rsidRDefault="00A9249D" w:rsidP="00A9249D">
      <w:pPr>
        <w:pStyle w:val="NumberedList"/>
      </w:pPr>
      <w:r w:rsidRPr="00A9249D">
        <w:t xml:space="preserve">What Is FHIR®? (n.d.). Retrieved March 19, 2021, from </w:t>
      </w:r>
      <w:proofErr w:type="gramStart"/>
      <w:r w:rsidRPr="00A9249D">
        <w:t>https://www.healthit.gov/sites/default/files/2019-08/ONCFHIRFSWhatIsFHIR.pdf</w:t>
      </w:r>
      <w:proofErr w:type="gramEnd"/>
    </w:p>
    <w:p w14:paraId="7A1E3D74" w14:textId="77777777" w:rsidR="00A9249D" w:rsidRPr="00A9249D" w:rsidRDefault="00A9249D" w:rsidP="00A9249D">
      <w:pPr>
        <w:pStyle w:val="NumberedList"/>
      </w:pPr>
      <w:r w:rsidRPr="00A9249D">
        <w:t xml:space="preserve">What are FHIR PACKAGES? (n.d.). Retrieved March 20, 2021, from </w:t>
      </w:r>
      <w:proofErr w:type="gramStart"/>
      <w:r w:rsidRPr="00A9249D">
        <w:t>http://registry.fhir.org/learn</w:t>
      </w:r>
      <w:proofErr w:type="gramEnd"/>
    </w:p>
    <w:p w14:paraId="0F2AB3EE" w14:textId="77777777" w:rsidR="00A9249D" w:rsidRPr="00A9249D" w:rsidRDefault="00A9249D" w:rsidP="00A9249D">
      <w:pPr>
        <w:pStyle w:val="NumberedList"/>
      </w:pPr>
      <w:proofErr w:type="spellStart"/>
      <w:r w:rsidRPr="00A9249D">
        <w:t>S.r.o</w:t>
      </w:r>
      <w:proofErr w:type="spellEnd"/>
      <w:r w:rsidRPr="00A9249D">
        <w:t xml:space="preserve">, B. (n.d.). Free project management tool for Windows, macOS and Linux. Retrieved March 20, 2021, from </w:t>
      </w:r>
      <w:proofErr w:type="gramStart"/>
      <w:r w:rsidRPr="00A9249D">
        <w:t>https://www.ganttproject.biz/</w:t>
      </w:r>
      <w:proofErr w:type="gramEnd"/>
    </w:p>
    <w:p w14:paraId="1DAC0C43" w14:textId="6582CF87" w:rsidR="000D3A45" w:rsidRPr="000B5F88" w:rsidRDefault="00503EE0" w:rsidP="000D3A45">
      <w:pPr>
        <w:pStyle w:val="NumberedList"/>
      </w:pPr>
      <w:r w:rsidRPr="00503EE0">
        <w:t xml:space="preserve">Lucid Chart. (n.d.). Retrieved March 20, 2021, from </w:t>
      </w:r>
      <w:proofErr w:type="gramStart"/>
      <w:r w:rsidRPr="00503EE0">
        <w:t>https://lucid.app/documents#/dashboard</w:t>
      </w:r>
      <w:proofErr w:type="gramEnd"/>
    </w:p>
    <w:sectPr w:rsidR="000D3A45" w:rsidRPr="000B5F88" w:rsidSect="00641ADD">
      <w:headerReference w:type="even" r:id="rId13"/>
      <w:headerReference w:type="default" r:id="rId14"/>
      <w:footerReference w:type="even" r:id="rId15"/>
      <w:footerReference w:type="default" r:id="rId16"/>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48404" w14:textId="77777777" w:rsidR="00E96640" w:rsidRDefault="00E96640" w:rsidP="00126D77">
      <w:r>
        <w:separator/>
      </w:r>
    </w:p>
  </w:endnote>
  <w:endnote w:type="continuationSeparator" w:id="0">
    <w:p w14:paraId="015A122E" w14:textId="77777777" w:rsidR="00E96640" w:rsidRDefault="00E96640"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9D100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9D100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F12E9" w14:textId="77777777" w:rsidR="00E96640" w:rsidRDefault="00E96640" w:rsidP="0060186D">
      <w:pPr>
        <w:spacing w:after="0" w:line="110" w:lineRule="exact"/>
      </w:pPr>
    </w:p>
  </w:footnote>
  <w:footnote w:type="continuationSeparator" w:id="0">
    <w:p w14:paraId="0FBD36DD" w14:textId="77777777" w:rsidR="00E96640" w:rsidRPr="00BB7AEF" w:rsidRDefault="00E96640" w:rsidP="00BB7AEF">
      <w:pPr>
        <w:spacing w:after="0" w:line="20" w:lineRule="exact"/>
        <w:rPr>
          <w:sz w:val="2"/>
        </w:rPr>
      </w:pPr>
    </w:p>
  </w:footnote>
  <w:footnote w:type="continuationNotice" w:id="1">
    <w:p w14:paraId="1D7646B2" w14:textId="77777777" w:rsidR="00E96640" w:rsidRPr="00AE67B5" w:rsidRDefault="00E96640"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9D100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9163ADC"/>
    <w:multiLevelType w:val="hybridMultilevel"/>
    <w:tmpl w:val="79C87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392F0D"/>
    <w:multiLevelType w:val="hybridMultilevel"/>
    <w:tmpl w:val="828CA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E507DF"/>
    <w:multiLevelType w:val="hybridMultilevel"/>
    <w:tmpl w:val="E62CB844"/>
    <w:lvl w:ilvl="0" w:tplc="C8D41AC0">
      <w:start w:val="1"/>
      <w:numFmt w:val="decimal"/>
      <w:pStyle w:val="FigureCaption"/>
      <w:lvlText w:val="Figure %1—"/>
      <w:lvlJc w:val="left"/>
      <w:pPr>
        <w:ind w:left="1440" w:firstLine="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6"/>
  </w:num>
  <w:num w:numId="2">
    <w:abstractNumId w:val="1"/>
  </w:num>
  <w:num w:numId="3">
    <w:abstractNumId w:val="5"/>
  </w:num>
  <w:num w:numId="4">
    <w:abstractNumId w:val="4"/>
  </w:num>
  <w:num w:numId="5">
    <w:abstractNumId w:val="7"/>
  </w:num>
  <w:num w:numId="6">
    <w:abstractNumId w:val="3"/>
  </w:num>
  <w:num w:numId="7">
    <w:abstractNumId w:val="2"/>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num>
  <w:num w:numId="11">
    <w:abstractNumId w:val="0"/>
  </w:num>
  <w:num w:numId="12">
    <w:abstractNumId w:val="6"/>
  </w:num>
  <w:num w:numId="13">
    <w:abstractNumId w:val="6"/>
  </w:num>
  <w:num w:numId="14">
    <w:abstractNumId w:val="4"/>
  </w:num>
  <w:num w:numId="15">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2C88"/>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5F88"/>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3A45"/>
    <w:rsid w:val="000D6A8A"/>
    <w:rsid w:val="000E1BD8"/>
    <w:rsid w:val="000E2391"/>
    <w:rsid w:val="000E4B49"/>
    <w:rsid w:val="000F5ACE"/>
    <w:rsid w:val="000F6C8C"/>
    <w:rsid w:val="001026FF"/>
    <w:rsid w:val="00106BC3"/>
    <w:rsid w:val="0011139F"/>
    <w:rsid w:val="00117ECF"/>
    <w:rsid w:val="00122648"/>
    <w:rsid w:val="001226B8"/>
    <w:rsid w:val="001227A5"/>
    <w:rsid w:val="00124EC2"/>
    <w:rsid w:val="00126D77"/>
    <w:rsid w:val="00132FF3"/>
    <w:rsid w:val="00135B1D"/>
    <w:rsid w:val="001366F3"/>
    <w:rsid w:val="00141B95"/>
    <w:rsid w:val="00145BE2"/>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1FE"/>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27C"/>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3E47"/>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3EE0"/>
    <w:rsid w:val="00504524"/>
    <w:rsid w:val="00505A7B"/>
    <w:rsid w:val="0050660D"/>
    <w:rsid w:val="005075D1"/>
    <w:rsid w:val="00507A8F"/>
    <w:rsid w:val="00510B25"/>
    <w:rsid w:val="00511091"/>
    <w:rsid w:val="00512A35"/>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6AEB"/>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1C6"/>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2F90"/>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656"/>
    <w:rsid w:val="009239B2"/>
    <w:rsid w:val="00925331"/>
    <w:rsid w:val="00927C2B"/>
    <w:rsid w:val="009322EE"/>
    <w:rsid w:val="00936B72"/>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100F"/>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6EFE"/>
    <w:rsid w:val="00A3745A"/>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9249D"/>
    <w:rsid w:val="00AA2587"/>
    <w:rsid w:val="00AA2F32"/>
    <w:rsid w:val="00AA31C2"/>
    <w:rsid w:val="00AA7119"/>
    <w:rsid w:val="00AA79B2"/>
    <w:rsid w:val="00AB0875"/>
    <w:rsid w:val="00AB3C0D"/>
    <w:rsid w:val="00AB4D12"/>
    <w:rsid w:val="00AC1278"/>
    <w:rsid w:val="00AC329D"/>
    <w:rsid w:val="00AC47DB"/>
    <w:rsid w:val="00AC6E0B"/>
    <w:rsid w:val="00AC76AD"/>
    <w:rsid w:val="00AD6326"/>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77BE5"/>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3772"/>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6E15"/>
    <w:rsid w:val="00E47670"/>
    <w:rsid w:val="00E47959"/>
    <w:rsid w:val="00E526E9"/>
    <w:rsid w:val="00E61D4D"/>
    <w:rsid w:val="00E61FFD"/>
    <w:rsid w:val="00E6664C"/>
    <w:rsid w:val="00E671AA"/>
    <w:rsid w:val="00E71A6A"/>
    <w:rsid w:val="00E71DDC"/>
    <w:rsid w:val="00E758DC"/>
    <w:rsid w:val="00E76D13"/>
    <w:rsid w:val="00E77855"/>
    <w:rsid w:val="00E8133C"/>
    <w:rsid w:val="00E834EC"/>
    <w:rsid w:val="00E85386"/>
    <w:rsid w:val="00E86D4C"/>
    <w:rsid w:val="00E877EE"/>
    <w:rsid w:val="00E953DD"/>
    <w:rsid w:val="00E96640"/>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7495D"/>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6B92"/>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5E8A01E0-139B-4FAF-9829-7B33B5E76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9"/>
      </w:numPr>
      <w:tabs>
        <w:tab w:val="left" w:pos="2250"/>
        <w:tab w:val="left" w:pos="2275"/>
        <w:tab w:val="left" w:pos="2304"/>
        <w:tab w:val="left" w:pos="2333"/>
        <w:tab w:val="left" w:pos="2362"/>
      </w:tabs>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38253961">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13695">
      <w:bodyDiv w:val="1"/>
      <w:marLeft w:val="0"/>
      <w:marRight w:val="0"/>
      <w:marTop w:val="0"/>
      <w:marBottom w:val="0"/>
      <w:divBdr>
        <w:top w:val="none" w:sz="0" w:space="0" w:color="auto"/>
        <w:left w:val="none" w:sz="0" w:space="0" w:color="auto"/>
        <w:bottom w:val="none" w:sz="0" w:space="0" w:color="auto"/>
        <w:right w:val="none" w:sz="0" w:space="0" w:color="auto"/>
      </w:divBdr>
    </w:div>
    <w:div w:id="576671195">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338388">
      <w:bodyDiv w:val="1"/>
      <w:marLeft w:val="0"/>
      <w:marRight w:val="0"/>
      <w:marTop w:val="0"/>
      <w:marBottom w:val="0"/>
      <w:divBdr>
        <w:top w:val="none" w:sz="0" w:space="0" w:color="auto"/>
        <w:left w:val="none" w:sz="0" w:space="0" w:color="auto"/>
        <w:bottom w:val="none" w:sz="0" w:space="0" w:color="auto"/>
        <w:right w:val="none" w:sz="0" w:space="0" w:color="auto"/>
      </w:divBdr>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32987196">
      <w:bodyDiv w:val="1"/>
      <w:marLeft w:val="0"/>
      <w:marRight w:val="0"/>
      <w:marTop w:val="0"/>
      <w:marBottom w:val="0"/>
      <w:divBdr>
        <w:top w:val="none" w:sz="0" w:space="0" w:color="auto"/>
        <w:left w:val="none" w:sz="0" w:space="0" w:color="auto"/>
        <w:bottom w:val="none" w:sz="0" w:space="0" w:color="auto"/>
        <w:right w:val="none" w:sz="0" w:space="0" w:color="auto"/>
      </w:divBdr>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14402129">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46817246">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665580">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51906898">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840658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28067870">
      <w:bodyDiv w:val="1"/>
      <w:marLeft w:val="0"/>
      <w:marRight w:val="0"/>
      <w:marTop w:val="0"/>
      <w:marBottom w:val="0"/>
      <w:divBdr>
        <w:top w:val="none" w:sz="0" w:space="0" w:color="auto"/>
        <w:left w:val="none" w:sz="0" w:space="0" w:color="auto"/>
        <w:bottom w:val="none" w:sz="0" w:space="0" w:color="auto"/>
        <w:right w:val="none" w:sz="0" w:space="0" w:color="auto"/>
      </w:divBdr>
    </w:div>
    <w:div w:id="1732116788">
      <w:bodyDiv w:val="1"/>
      <w:marLeft w:val="0"/>
      <w:marRight w:val="0"/>
      <w:marTop w:val="0"/>
      <w:marBottom w:val="0"/>
      <w:divBdr>
        <w:top w:val="none" w:sz="0" w:space="0" w:color="auto"/>
        <w:left w:val="none" w:sz="0" w:space="0" w:color="auto"/>
        <w:bottom w:val="none" w:sz="0" w:space="0" w:color="auto"/>
        <w:right w:val="none" w:sz="0" w:space="0" w:color="auto"/>
      </w:divBdr>
    </w:div>
    <w:div w:id="1748376160">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33969681">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13818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farzaneh3@gatech.edu"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4</TotalTime>
  <Pages>4</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Bertolacci, Gregory J</cp:lastModifiedBy>
  <cp:revision>2</cp:revision>
  <cp:lastPrinted>2021-03-20T19:09:00Z</cp:lastPrinted>
  <dcterms:created xsi:type="dcterms:W3CDTF">2021-04-27T02:05:00Z</dcterms:created>
  <dcterms:modified xsi:type="dcterms:W3CDTF">2021-04-27T02:05:00Z</dcterms:modified>
</cp:coreProperties>
</file>